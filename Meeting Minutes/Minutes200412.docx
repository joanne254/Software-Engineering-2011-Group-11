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EB" w:rsidRPr="0029787B" w:rsidRDefault="0029787B" w:rsidP="00A14960">
      <w:pPr>
        <w:pStyle w:val="Title"/>
        <w:tabs>
          <w:tab w:val="left" w:pos="1843"/>
        </w:tabs>
        <w:rPr>
          <w:rFonts w:ascii="Candara" w:hAnsi="Candara"/>
        </w:rPr>
      </w:pPr>
      <w:r w:rsidRPr="0029787B">
        <w:rPr>
          <w:rFonts w:ascii="Candara" w:hAnsi="Candara"/>
        </w:rPr>
        <w:t>Minutes</w:t>
      </w:r>
    </w:p>
    <w:p w:rsidR="0029787B" w:rsidRPr="00A14960" w:rsidRDefault="0029787B" w:rsidP="00040E30">
      <w:pPr>
        <w:tabs>
          <w:tab w:val="left" w:pos="1843"/>
        </w:tabs>
        <w:rPr>
          <w:rStyle w:val="IntenseEmphasis"/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Date: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620ACF">
        <w:rPr>
          <w:rStyle w:val="IntenseEmphasis"/>
          <w:rFonts w:ascii="Candara" w:hAnsi="Candara"/>
          <w:b w:val="0"/>
          <w:i w:val="0"/>
          <w:color w:val="auto"/>
          <w:sz w:val="20"/>
        </w:rPr>
        <w:t>Friday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 xml:space="preserve"> </w:t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>20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  <w:vertAlign w:val="superscript"/>
        </w:rPr>
        <w:t>th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>April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2012</w:t>
      </w:r>
    </w:p>
    <w:p w:rsidR="0029787B" w:rsidRPr="00CF78C1" w:rsidRDefault="0029787B" w:rsidP="00A14960">
      <w:pPr>
        <w:tabs>
          <w:tab w:val="left" w:pos="1354"/>
          <w:tab w:val="left" w:pos="1418"/>
          <w:tab w:val="left" w:pos="1843"/>
          <w:tab w:val="left" w:pos="4962"/>
        </w:tabs>
        <w:rPr>
          <w:rStyle w:val="IntenseEmphasis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Start Time: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 xml:space="preserve">   </w:t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>9:00a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m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Fini</w:t>
      </w:r>
      <w:bookmarkStart w:id="0" w:name="_GoBack"/>
      <w:bookmarkEnd w:id="0"/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sh Time: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>9:45a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m</w:t>
      </w:r>
    </w:p>
    <w:p w:rsidR="0029787B" w:rsidRPr="00A14960" w:rsidRDefault="0029787B" w:rsidP="00620ACF">
      <w:pPr>
        <w:tabs>
          <w:tab w:val="left" w:pos="1843"/>
        </w:tabs>
        <w:rPr>
          <w:rStyle w:val="IntenseEmphasis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Meeting Subject: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620ACF">
        <w:rPr>
          <w:rStyle w:val="IntenseEmphasis"/>
          <w:rFonts w:ascii="Candara" w:hAnsi="Candara"/>
          <w:b w:val="0"/>
          <w:i w:val="0"/>
          <w:color w:val="auto"/>
          <w:sz w:val="20"/>
        </w:rPr>
        <w:t>Seminar</w:t>
      </w:r>
      <w:r w:rsid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meeting </w:t>
      </w:r>
    </w:p>
    <w:p w:rsidR="00A14960" w:rsidRDefault="0029787B" w:rsidP="00A14960">
      <w:pPr>
        <w:tabs>
          <w:tab w:val="left" w:pos="1843"/>
          <w:tab w:val="left" w:pos="4962"/>
        </w:tabs>
        <w:spacing w:after="0"/>
        <w:rPr>
          <w:rStyle w:val="IntenseEmphasis"/>
          <w:rFonts w:ascii="Candara" w:hAnsi="Candara"/>
          <w:color w:val="548DD4" w:themeColor="text2" w:themeTint="99"/>
          <w:sz w:val="20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Attended:</w:t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Rob Johnson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Absent: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3349C6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>Oliver McCarthy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</w:p>
    <w:p w:rsidR="00620ACF" w:rsidRDefault="00620ACF" w:rsidP="00A14960">
      <w:pPr>
        <w:tabs>
          <w:tab w:val="left" w:pos="1843"/>
          <w:tab w:val="left" w:pos="4962"/>
        </w:tabs>
        <w:spacing w:after="0"/>
        <w:rPr>
          <w:rStyle w:val="IntenseEmphasis"/>
        </w:rPr>
      </w:pPr>
      <w:r w:rsidRP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ab/>
        <w:t>Mark Merriman</w:t>
      </w:r>
      <w:r w:rsidRPr="00040E30">
        <w:rPr>
          <w:rStyle w:val="IntenseEmphasis"/>
          <w:rFonts w:ascii="Candara" w:hAnsi="Candara"/>
          <w:i w:val="0"/>
          <w:color w:val="auto"/>
          <w:sz w:val="20"/>
        </w:rPr>
        <w:t xml:space="preserve"> </w:t>
      </w:r>
      <w:r w:rsidRP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ab/>
      </w:r>
      <w:r w:rsidR="00040E30" w:rsidRP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Andreas </w:t>
      </w:r>
      <w:proofErr w:type="spellStart"/>
      <w:r w:rsidR="00040E30" w:rsidRP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>Nicolaou</w:t>
      </w:r>
      <w:proofErr w:type="spellEnd"/>
    </w:p>
    <w:p w:rsidR="00A14960" w:rsidRPr="00620ACF" w:rsidRDefault="00A14960" w:rsidP="00A14960">
      <w:pPr>
        <w:tabs>
          <w:tab w:val="left" w:pos="1843"/>
          <w:tab w:val="left" w:pos="4962"/>
        </w:tabs>
        <w:spacing w:after="0"/>
        <w:rPr>
          <w:rStyle w:val="IntenseEmphasis"/>
          <w:lang w:val="de-DE"/>
        </w:rPr>
      </w:pPr>
      <w:r w:rsidRPr="00040E3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Mark Purser </w:t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040E30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040E30" w:rsidRPr="00040E30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Eleanor </w:t>
      </w:r>
      <w:proofErr w:type="spellStart"/>
      <w:r w:rsidR="00040E30" w:rsidRPr="00040E30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>Shakeshaft</w:t>
      </w:r>
      <w:proofErr w:type="spellEnd"/>
    </w:p>
    <w:p w:rsidR="003349C6" w:rsidRDefault="00A14960" w:rsidP="00040E30">
      <w:pPr>
        <w:tabs>
          <w:tab w:val="left" w:pos="1843"/>
          <w:tab w:val="left" w:pos="4962"/>
        </w:tabs>
        <w:spacing w:after="0"/>
        <w:rPr>
          <w:rStyle w:val="IntenseEmphasis"/>
        </w:rPr>
      </w:pPr>
      <w:r w:rsidRPr="00040E3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 w:rsidRP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Joanne Robert </w:t>
      </w:r>
      <w:r w:rsidRPr="00040E3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 w:rsidR="00040E30" w:rsidRPr="00040E3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 w:rsidR="00040E3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 w:rsidR="00040E3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Ben Watt</w:t>
      </w:r>
      <w:r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</w:p>
    <w:p w:rsidR="00C8165D" w:rsidRDefault="00C8165D" w:rsidP="00FB14EB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</w:p>
    <w:p w:rsidR="00F26D9A" w:rsidRPr="00F26D9A" w:rsidRDefault="00FD2481" w:rsidP="00FB14EB">
      <w:pPr>
        <w:rPr>
          <w:rFonts w:ascii="Candara" w:hAnsi="Candara"/>
          <w:b/>
          <w:color w:val="244061" w:themeColor="accent1" w:themeShade="80"/>
          <w:u w:val="single"/>
        </w:rPr>
      </w:pPr>
      <w:r w:rsidRPr="00F76E3A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Progress</w:t>
      </w:r>
      <w:r w:rsidR="0029787B" w:rsidRPr="00F76E3A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:</w:t>
      </w:r>
    </w:p>
    <w:p w:rsidR="00040E30" w:rsidRDefault="00040E30" w:rsidP="009D458C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Design:</w:t>
      </w:r>
    </w:p>
    <w:p w:rsidR="00040E30" w:rsidRPr="00040E30" w:rsidRDefault="00040E30" w:rsidP="00040E30">
      <w:pPr>
        <w:pStyle w:val="ListParagraph"/>
        <w:numPr>
          <w:ilvl w:val="0"/>
          <w:numId w:val="2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Design </w:t>
      </w:r>
      <w:r w:rsidRPr="00040E30">
        <w:rPr>
          <w:rStyle w:val="IntenseEmphasis"/>
          <w:rFonts w:ascii="Candara" w:hAnsi="Candara"/>
          <w:b w:val="0"/>
          <w:i w:val="0"/>
          <w:color w:val="auto"/>
          <w:sz w:val="20"/>
        </w:rPr>
        <w:t>team working on rough draft of detailed design</w:t>
      </w:r>
    </w:p>
    <w:p w:rsidR="00040E30" w:rsidRDefault="00040E30" w:rsidP="009D458C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Code:</w:t>
      </w:r>
    </w:p>
    <w:p w:rsidR="00040E30" w:rsidRDefault="00040E30" w:rsidP="00040E30">
      <w:pPr>
        <w:pStyle w:val="ListParagraph"/>
        <w:numPr>
          <w:ilvl w:val="0"/>
          <w:numId w:val="2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Progressing well</w:t>
      </w:r>
    </w:p>
    <w:p w:rsidR="00040E30" w:rsidRDefault="00040E30" w:rsidP="00040E30">
      <w:pPr>
        <w:pStyle w:val="ListParagraph"/>
        <w:numPr>
          <w:ilvl w:val="0"/>
          <w:numId w:val="2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proofErr w:type="spellStart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SendingFiles</w:t>
      </w:r>
      <w:proofErr w:type="spellEnd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project which transfers ant world state as an array from server to client using RMI</w:t>
      </w:r>
    </w:p>
    <w:p w:rsidR="00040E30" w:rsidRDefault="00040E30" w:rsidP="00040E30">
      <w:pPr>
        <w:pStyle w:val="ListParagraph"/>
        <w:numPr>
          <w:ilvl w:val="0"/>
          <w:numId w:val="2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Ant brain and ant world file verifiers</w:t>
      </w:r>
    </w:p>
    <w:p w:rsidR="00040E30" w:rsidRDefault="00040E30" w:rsidP="00040E30">
      <w:pPr>
        <w:pStyle w:val="ListParagraph"/>
        <w:numPr>
          <w:ilvl w:val="0"/>
          <w:numId w:val="2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Processing in Eclipse project which draws basic hexagonal grid</w:t>
      </w:r>
    </w:p>
    <w:p w:rsidR="00040E30" w:rsidRDefault="00040E30" w:rsidP="00040E30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Test:</w:t>
      </w:r>
    </w:p>
    <w:p w:rsidR="00040E30" w:rsidRDefault="00040E30" w:rsidP="00040E30">
      <w:pPr>
        <w:pStyle w:val="ListParagraph"/>
        <w:numPr>
          <w:ilvl w:val="0"/>
          <w:numId w:val="3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Basic </w:t>
      </w:r>
      <w:proofErr w:type="spellStart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JUnit</w:t>
      </w:r>
      <w:proofErr w:type="spellEnd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project which runs a simple test from a batch file</w:t>
      </w:r>
    </w:p>
    <w:p w:rsidR="00DE2826" w:rsidRDefault="00DE2826" w:rsidP="00DE2826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</w:p>
    <w:p w:rsidR="00DE2826" w:rsidRDefault="00DE2826" w:rsidP="00DE2826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Discussed quantity of ant world data that is transferred from server to client. Approach is to transfer only changes between successive frames to reduce amount of data.</w:t>
      </w:r>
    </w:p>
    <w:p w:rsidR="00DE2826" w:rsidRPr="00DE2826" w:rsidRDefault="00DE2826" w:rsidP="00DE2826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Backup plan: run simulation on clients so server acts only as coordinator</w:t>
      </w:r>
    </w:p>
    <w:p w:rsidR="009D458C" w:rsidRDefault="009D458C" w:rsidP="009D458C">
      <w:pPr>
        <w:spacing w:after="0"/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</w:p>
    <w:p w:rsidR="00DE2826" w:rsidRDefault="00DE2826" w:rsidP="009D458C">
      <w:pPr>
        <w:spacing w:after="0"/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</w:p>
    <w:p w:rsidR="003349C6" w:rsidRPr="009D458C" w:rsidRDefault="00FD2481" w:rsidP="009D458C">
      <w:pPr>
        <w:spacing w:after="120"/>
        <w:rPr>
          <w:rFonts w:ascii="Candara" w:hAnsi="Candara"/>
          <w:b/>
          <w:color w:val="244061" w:themeColor="accent1" w:themeShade="80"/>
          <w:u w:val="single"/>
        </w:rPr>
      </w:pPr>
      <w:r w:rsidRPr="00CF78C1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Actions</w:t>
      </w:r>
      <w:r w:rsidR="0029787B" w:rsidRPr="00CF78C1">
        <w:rPr>
          <w:rFonts w:ascii="Candara" w:eastAsiaTheme="majorEastAsia" w:hAnsi="Candara" w:cstheme="majorBidi"/>
          <w:bCs/>
          <w:color w:val="244061" w:themeColor="accent1" w:themeShade="80"/>
          <w:sz w:val="28"/>
          <w:szCs w:val="28"/>
        </w:rPr>
        <w:t>:</w:t>
      </w:r>
    </w:p>
    <w:p w:rsidR="00040E30" w:rsidRDefault="00DE2826" w:rsidP="00DE2826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Design team to continue working on detailed design</w:t>
      </w:r>
    </w:p>
    <w:p w:rsidR="00DE2826" w:rsidRDefault="00DE2826" w:rsidP="00DE2826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Programming team to push all latest code to </w:t>
      </w:r>
      <w:proofErr w:type="spellStart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github</w:t>
      </w:r>
      <w:proofErr w:type="spellEnd"/>
    </w:p>
    <w:p w:rsidR="00DE2826" w:rsidRDefault="00DE2826" w:rsidP="00DE2826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Test team to start adding </w:t>
      </w:r>
      <w:proofErr w:type="spellStart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JUnit</w:t>
      </w:r>
      <w:proofErr w:type="spellEnd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test classes</w:t>
      </w:r>
    </w:p>
    <w:p w:rsidR="00DE2826" w:rsidRDefault="00DE2826" w:rsidP="00DE2826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Check out Processing books in library</w:t>
      </w:r>
    </w:p>
    <w:p w:rsidR="00C8165D" w:rsidRDefault="00C8165D" w:rsidP="00FB14EB">
      <w:pPr>
        <w:rPr>
          <w:rFonts w:ascii="Candara" w:hAnsi="Candara"/>
          <w:b/>
          <w:u w:val="single"/>
        </w:rPr>
      </w:pPr>
    </w:p>
    <w:p w:rsidR="00DE2826" w:rsidRDefault="00DE2826" w:rsidP="00FB14EB">
      <w:pPr>
        <w:rPr>
          <w:rFonts w:ascii="Candara" w:hAnsi="Candara"/>
          <w:b/>
          <w:u w:val="single"/>
        </w:rPr>
      </w:pPr>
    </w:p>
    <w:p w:rsidR="00DE2826" w:rsidRDefault="00DE2826" w:rsidP="00FB14EB">
      <w:pPr>
        <w:rPr>
          <w:rFonts w:ascii="Candara" w:hAnsi="Candara"/>
          <w:b/>
          <w:u w:val="single"/>
        </w:rPr>
      </w:pPr>
    </w:p>
    <w:p w:rsidR="00FB14EB" w:rsidRPr="00A14960" w:rsidRDefault="00FD2481" w:rsidP="00DE2826">
      <w:pPr>
        <w:spacing w:after="0"/>
        <w:rPr>
          <w:rStyle w:val="IntenseEmphasis"/>
        </w:rPr>
      </w:pPr>
      <w:r w:rsidRPr="00CF78C1">
        <w:rPr>
          <w:rStyle w:val="IntenseEmphasis"/>
          <w:bCs w:val="0"/>
          <w:color w:val="548DD4" w:themeColor="text2" w:themeTint="99"/>
          <w:sz w:val="20"/>
        </w:rPr>
        <w:t>Next Meeting</w:t>
      </w:r>
      <w:r w:rsidR="00A14960">
        <w:rPr>
          <w:rStyle w:val="IntenseEmphasis"/>
          <w:bCs w:val="0"/>
          <w:color w:val="548DD4" w:themeColor="text2" w:themeTint="99"/>
          <w:sz w:val="20"/>
        </w:rPr>
        <w:t>(s)</w:t>
      </w:r>
      <w:r w:rsidRPr="00CF78C1">
        <w:rPr>
          <w:rStyle w:val="IntenseEmphasis"/>
          <w:bCs w:val="0"/>
          <w:color w:val="548DD4" w:themeColor="text2" w:themeTint="99"/>
          <w:sz w:val="20"/>
        </w:rPr>
        <w:t>:</w:t>
      </w:r>
      <w:r w:rsidR="00A14960">
        <w:rPr>
          <w:rStyle w:val="IntenseEmphasis"/>
          <w:bCs w:val="0"/>
          <w:color w:val="548DD4" w:themeColor="text2" w:themeTint="99"/>
          <w:sz w:val="20"/>
        </w:rPr>
        <w:tab/>
      </w:r>
      <w:r w:rsidR="003349C6">
        <w:rPr>
          <w:rStyle w:val="IntenseEmphasis"/>
        </w:rPr>
        <w:tab/>
      </w:r>
      <w:r w:rsidR="00DE2826">
        <w:rPr>
          <w:rStyle w:val="IntenseEmphasis"/>
          <w:b w:val="0"/>
          <w:bCs w:val="0"/>
          <w:i w:val="0"/>
          <w:color w:val="auto"/>
          <w:sz w:val="20"/>
        </w:rPr>
        <w:t>Not scheduled</w:t>
      </w:r>
    </w:p>
    <w:sectPr w:rsidR="00FB14EB" w:rsidRPr="00A14960" w:rsidSect="009D458C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51DE"/>
    <w:multiLevelType w:val="hybridMultilevel"/>
    <w:tmpl w:val="109A3C64"/>
    <w:lvl w:ilvl="0" w:tplc="C34CAC0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E43B1"/>
    <w:multiLevelType w:val="hybridMultilevel"/>
    <w:tmpl w:val="8910BD6C"/>
    <w:lvl w:ilvl="0" w:tplc="C34CAC02">
      <w:numFmt w:val="bullet"/>
      <w:lvlText w:val="-"/>
      <w:lvlJc w:val="left"/>
      <w:pPr>
        <w:ind w:left="763" w:hanging="360"/>
      </w:pPr>
      <w:rPr>
        <w:rFonts w:ascii="Candara" w:eastAsiaTheme="minorHAnsi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4FE70EFC"/>
    <w:multiLevelType w:val="hybridMultilevel"/>
    <w:tmpl w:val="780CC710"/>
    <w:lvl w:ilvl="0" w:tplc="C34CAC02"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EB"/>
    <w:rsid w:val="00040E30"/>
    <w:rsid w:val="000559A3"/>
    <w:rsid w:val="00065027"/>
    <w:rsid w:val="002071DC"/>
    <w:rsid w:val="0029787B"/>
    <w:rsid w:val="003349C6"/>
    <w:rsid w:val="00463650"/>
    <w:rsid w:val="00620ACF"/>
    <w:rsid w:val="009D1EB4"/>
    <w:rsid w:val="009D458C"/>
    <w:rsid w:val="00A14960"/>
    <w:rsid w:val="00A617FB"/>
    <w:rsid w:val="00C42127"/>
    <w:rsid w:val="00C80F45"/>
    <w:rsid w:val="00C8165D"/>
    <w:rsid w:val="00CF78C1"/>
    <w:rsid w:val="00DD0BA8"/>
    <w:rsid w:val="00DE2826"/>
    <w:rsid w:val="00F247D4"/>
    <w:rsid w:val="00F26D9A"/>
    <w:rsid w:val="00F76E3A"/>
    <w:rsid w:val="00FA4990"/>
    <w:rsid w:val="00FB14EB"/>
    <w:rsid w:val="00FC31EC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6282A-9541-447F-9CC2-92160D9E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97184180.dotm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Olly</dc:creator>
  <cp:lastModifiedBy>Mark Purser</cp:lastModifiedBy>
  <cp:revision>3</cp:revision>
  <dcterms:created xsi:type="dcterms:W3CDTF">2012-04-20T09:15:00Z</dcterms:created>
  <dcterms:modified xsi:type="dcterms:W3CDTF">2012-04-20T09:33:00Z</dcterms:modified>
</cp:coreProperties>
</file>